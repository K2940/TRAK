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FF7" w:rsidRDefault="00472840" w:rsidP="00606FF7">
      <w:pPr>
        <w:pStyle w:val="Kansi26"/>
        <w:rPr>
          <w:lang w:eastAsia="fi-FI"/>
        </w:rPr>
      </w:pPr>
      <w:r>
        <w:rPr>
          <w:lang w:eastAsia="fi-FI"/>
        </w:rPr>
        <w:t>Tietorakenteet ja Algoritmit</w:t>
      </w:r>
    </w:p>
    <w:p w:rsidR="007227B6" w:rsidRDefault="00472840" w:rsidP="007A245F">
      <w:pPr>
        <w:pStyle w:val="Kansi26"/>
      </w:pPr>
      <w:r>
        <w:rPr>
          <w:lang w:eastAsia="fi-FI"/>
        </w:rPr>
        <w:t>Lajittelualgoritmin suorituskykykilpailu</w:t>
      </w:r>
    </w:p>
    <w:p w:rsidR="007227B6" w:rsidRDefault="007227B6" w:rsidP="00712634">
      <w:pPr>
        <w:pStyle w:val="Kansi18"/>
      </w:pPr>
    </w:p>
    <w:p w:rsidR="00C25892" w:rsidRDefault="007A245F" w:rsidP="007227B6">
      <w:pPr>
        <w:pStyle w:val="Kansio14"/>
      </w:pPr>
      <w:r>
        <w:t>Karusalmi Joona</w:t>
      </w:r>
      <w:r>
        <w:br/>
        <w:t>Paakki Iikka-Matti</w:t>
      </w:r>
      <w:r>
        <w:br/>
      </w:r>
      <w:r w:rsidR="00C25892">
        <w:t>Venäläinen Waltteri</w:t>
      </w: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7227B6" w:rsidRDefault="007227B6" w:rsidP="007227B6">
      <w:pPr>
        <w:pStyle w:val="Kansio14"/>
      </w:pPr>
    </w:p>
    <w:p w:rsidR="007227B6" w:rsidRDefault="007A245F" w:rsidP="007227B6">
      <w:pPr>
        <w:pStyle w:val="Kansio14"/>
      </w:pPr>
      <w:r>
        <w:t>Harjoitustyö</w:t>
      </w:r>
    </w:p>
    <w:p w:rsidR="007227B6" w:rsidRDefault="007A245F" w:rsidP="007227B6">
      <w:pPr>
        <w:pStyle w:val="Kansio14"/>
      </w:pPr>
      <w:r>
        <w:t>Huhtikuu</w:t>
      </w:r>
      <w:r w:rsidR="007227B6">
        <w:t xml:space="preserve"> </w:t>
      </w:r>
      <w:r>
        <w:t>2017</w:t>
      </w:r>
    </w:p>
    <w:p w:rsidR="00434D26" w:rsidRDefault="00434D26" w:rsidP="007227B6">
      <w:pPr>
        <w:pStyle w:val="Kansio14"/>
      </w:pPr>
      <w:r>
        <w:t>Tieto- ja viestintätekniikka</w:t>
      </w:r>
    </w:p>
    <w:p w:rsidR="007A245F" w:rsidRDefault="007A245F" w:rsidP="007227B6">
      <w:pPr>
        <w:pStyle w:val="Kansio14"/>
      </w:pPr>
      <w:r>
        <w:t>Kyberturvallisuus</w:t>
      </w:r>
    </w:p>
    <w:p w:rsidR="00434D26" w:rsidRDefault="00434D26" w:rsidP="007227B6">
      <w:pPr>
        <w:pStyle w:val="Kansio14"/>
      </w:pPr>
    </w:p>
    <w:p w:rsidR="00434D26" w:rsidRDefault="00434D26" w:rsidP="007227B6">
      <w:pPr>
        <w:pStyle w:val="Kansio14"/>
      </w:pPr>
    </w:p>
    <w:p w:rsidR="00434D26" w:rsidRDefault="00434D26" w:rsidP="007227B6">
      <w:pPr>
        <w:pStyle w:val="Kansio14"/>
        <w:sectPr w:rsidR="00434D26" w:rsidSect="00501E63">
          <w:headerReference w:type="default" r:id="rId8"/>
          <w:footerReference w:type="default" r:id="rId9"/>
          <w:pgSz w:w="11906" w:h="16838" w:code="9"/>
          <w:pgMar w:top="4905" w:right="1134" w:bottom="1134" w:left="2410" w:header="1049" w:footer="726" w:gutter="0"/>
          <w:cols w:space="708"/>
          <w:docGrid w:linePitch="360"/>
        </w:sectPr>
      </w:pPr>
    </w:p>
    <w:p w:rsidR="008C4EAE" w:rsidRDefault="00D21C4C" w:rsidP="00472840">
      <w:pPr>
        <w:pStyle w:val="Heading1"/>
      </w:pPr>
      <w:r>
        <w:lastRenderedPageBreak/>
        <w:br w:type="page"/>
      </w:r>
      <w:r w:rsidR="00472840">
        <w:lastRenderedPageBreak/>
        <w:t>Johdanto</w:t>
      </w:r>
    </w:p>
    <w:p w:rsidR="0060086D" w:rsidRDefault="0060086D" w:rsidP="00472840">
      <w:r>
        <w:t>Aiheenamme on lajittelualgoritmin suorituskykykilpailu. Toteutustapana suunnittelimme käyttää jotain koodattua lajittelu algoritmia, kuten esimerkiksi kuplalajittelua, antaa tälle jokin tietty määrä alkioita lajiteltavaksi, mittauttaa lajitteluun käytetty aika ja verrata tämän suhdetta kahdella eri koneella suoritetun kokeen prosessorien tehoihin. Tarkoituksena on myös avata lajittelualgoritmien teoriaa. Algoritmin ja lajiteltavan datan täytyy olla identtiset molemmilla alustoilla.</w:t>
      </w:r>
    </w:p>
    <w:p w:rsidR="0060086D" w:rsidRDefault="0060086D" w:rsidP="00472840"/>
    <w:p w:rsidR="0060086D" w:rsidRDefault="001F662F" w:rsidP="001F662F">
      <w:pPr>
        <w:pStyle w:val="Heading1"/>
      </w:pPr>
      <w:r>
        <w:t>Lajittelualgoritmit</w:t>
      </w:r>
    </w:p>
    <w:p w:rsidR="001F662F" w:rsidRDefault="001F662F" w:rsidP="001F662F">
      <w:r>
        <w:t>Lajittelualgoritmit, tunnetaan myös järjestämisalgoritmeina, ovat keskeisin osa mitä ohjelmistotekniikkaan tulee. Päämääräinen tarkoitus lajittelualgoritmilla on järjestää ja listata annetut alkiot ja listat etukäteen sovittuun järjestykseen, esimerkiksi luvut suuruus tai pienuus järjestykseen tai kirjaimet aakkostetusti. Olennaisin käyttöta</w:t>
      </w:r>
      <w:r w:rsidR="00F318C9">
        <w:t>rkoitus on sovelluksissa, joiden käsittelyssä on valtavia määriä tietoa.</w:t>
      </w:r>
    </w:p>
    <w:p w:rsidR="00F318C9" w:rsidRDefault="00F318C9" w:rsidP="001F662F"/>
    <w:p w:rsidR="00F318C9" w:rsidRDefault="00F318C9" w:rsidP="00F318C9">
      <w:pPr>
        <w:pStyle w:val="Heading1"/>
      </w:pPr>
      <w:r>
        <w:t xml:space="preserve">Kuplalajittelu, </w:t>
      </w:r>
      <w:proofErr w:type="spellStart"/>
      <w:r>
        <w:t>Bubble</w:t>
      </w:r>
      <w:proofErr w:type="spellEnd"/>
      <w:r>
        <w:t xml:space="preserve"> </w:t>
      </w:r>
      <w:proofErr w:type="spellStart"/>
      <w:r>
        <w:t>sort</w:t>
      </w:r>
      <w:proofErr w:type="spellEnd"/>
    </w:p>
    <w:p w:rsidR="00F318C9" w:rsidRDefault="00F318C9" w:rsidP="00F318C9">
      <w:r>
        <w:t>Testikohteenamme toimii kuplalajittelualgoritmi. Tämä on tutkitusti äärimmäisen, ellei jopa kaikkein hitain</w:t>
      </w:r>
      <w:r w:rsidR="0052307D">
        <w:t xml:space="preserve"> kaikista saatavilla olevista lajittelumenetelmistä. Sen toiminta perustuu siihen, että ensimmäisenä käydään koko lista läpi ja verrataan kahden peräkkäisen alkion arvoa keskenään. Mikäli näiden </w:t>
      </w:r>
      <w:r w:rsidR="00617DCA">
        <w:t>alkioiden järjestys ei ole lopullisessa toivotussa asemassa (Suuruus-, Pienuus-, aakkosjärjestyksessä), niiden paikkaa siirretään päittäin. Kun ensimmäinen vaihto on tehty, alkaa listan läpikäyminen uudelleen, kunnes saavutetaan seuraava epätosi tapaus, ja vaihto suoritetaan jälleen. Kun algoritmi huomaa, ettei yksikään merkki ole väärällä paikalla, on lajittelu suoritettu ja lista on nyt halutussa järjestyksessä.</w:t>
      </w:r>
    </w:p>
    <w:p w:rsidR="00FD5A57" w:rsidRDefault="00FD5A57" w:rsidP="00F318C9">
      <w:r>
        <w:t>Esimerkkinä tästä toimii lista, joka pitää sisällään luvut [3,5,2,7].</w:t>
      </w:r>
    </w:p>
    <w:p w:rsidR="00803853" w:rsidRDefault="00803853" w:rsidP="00F318C9">
      <w:r>
        <w:lastRenderedPageBreak/>
        <w:t>Mikäli oletetaan, että lista halutaan järjestykseen pienimmästä suurimpaan, verrataan ensin kahta ensimmäistä alkiota, ”kuplaa”, ja asetetaan ne haluttuun järjestykseen.</w:t>
      </w:r>
      <w:r>
        <w:br/>
        <w:t>[</w:t>
      </w:r>
      <w:r w:rsidRPr="00803853">
        <w:rPr>
          <w:color w:val="FF0000"/>
        </w:rPr>
        <w:t>3</w:t>
      </w:r>
      <w:r>
        <w:t>,</w:t>
      </w:r>
      <w:r w:rsidRPr="00803853">
        <w:rPr>
          <w:color w:val="FF0000"/>
        </w:rPr>
        <w:t>5</w:t>
      </w:r>
      <w:r w:rsidRPr="00803853">
        <w:t>,</w:t>
      </w:r>
      <w:r>
        <w:t>2,7]</w:t>
      </w:r>
      <w:r>
        <w:br/>
        <w:t>Ne ovat jo järjestyksessä, joten siirrytään seuraavaan parin.</w:t>
      </w:r>
      <w:r>
        <w:br/>
        <w:t>[3,</w:t>
      </w:r>
      <w:r w:rsidRPr="00803853">
        <w:rPr>
          <w:color w:val="FF0000"/>
        </w:rPr>
        <w:t>5</w:t>
      </w:r>
      <w:r>
        <w:t>,</w:t>
      </w:r>
      <w:r w:rsidRPr="00803853">
        <w:rPr>
          <w:color w:val="FF0000"/>
        </w:rPr>
        <w:t>2</w:t>
      </w:r>
      <w:r>
        <w:t>,7]</w:t>
      </w:r>
      <w:r>
        <w:br/>
        <w:t>Koska alkiot eivät ole järjestyksessä, niiden paikka vaihdetaan haluttuun.</w:t>
      </w:r>
      <w:r>
        <w:br/>
        <w:t>[3,</w:t>
      </w:r>
      <w:r w:rsidRPr="00803853">
        <w:rPr>
          <w:color w:val="5B9BD5" w:themeColor="accent1"/>
        </w:rPr>
        <w:t>2</w:t>
      </w:r>
      <w:r>
        <w:t>,</w:t>
      </w:r>
      <w:r w:rsidRPr="00803853">
        <w:rPr>
          <w:color w:val="5B9BD5" w:themeColor="accent1"/>
        </w:rPr>
        <w:t>5</w:t>
      </w:r>
      <w:r>
        <w:t>,7]</w:t>
      </w:r>
      <w:r>
        <w:br/>
        <w:t>Tämän jälkeen kierros alkaa jälleen alusta, ja verrataan taas kahta perättäistä alkiota.</w:t>
      </w:r>
    </w:p>
    <w:p w:rsidR="00803853" w:rsidRDefault="00803853" w:rsidP="00F318C9">
      <w:r>
        <w:t>[</w:t>
      </w:r>
      <w:r w:rsidRPr="00803853">
        <w:rPr>
          <w:color w:val="FF0000"/>
        </w:rPr>
        <w:t>3</w:t>
      </w:r>
      <w:r>
        <w:t>,</w:t>
      </w:r>
      <w:r w:rsidRPr="00803853">
        <w:rPr>
          <w:color w:val="FF0000"/>
        </w:rPr>
        <w:t>2</w:t>
      </w:r>
      <w:r>
        <w:t>,5,7]</w:t>
      </w:r>
    </w:p>
    <w:p w:rsidR="00803853" w:rsidRDefault="00803853" w:rsidP="00F318C9">
      <w:r>
        <w:t>Vaihto.</w:t>
      </w:r>
      <w:r>
        <w:br/>
        <w:t>[</w:t>
      </w:r>
      <w:r w:rsidRPr="00803853">
        <w:rPr>
          <w:color w:val="5B9BD5" w:themeColor="accent1"/>
        </w:rPr>
        <w:t>2</w:t>
      </w:r>
      <w:r>
        <w:t>,</w:t>
      </w:r>
      <w:r w:rsidRPr="00803853">
        <w:rPr>
          <w:color w:val="5B9BD5" w:themeColor="accent1"/>
        </w:rPr>
        <w:t>3</w:t>
      </w:r>
      <w:r>
        <w:t>,5,7]</w:t>
      </w:r>
    </w:p>
    <w:p w:rsidR="00FD5A57" w:rsidRDefault="00803853" w:rsidP="00F318C9">
      <w:r>
        <w:t>Lista käydään vielä läpi ja todetaan, että se on nyt halutussa järjestyksessä.</w:t>
      </w:r>
      <w:r>
        <w:br/>
        <w:t>[</w:t>
      </w:r>
      <w:r w:rsidRPr="00803853">
        <w:rPr>
          <w:color w:val="00B050"/>
        </w:rPr>
        <w:t>2</w:t>
      </w:r>
      <w:r>
        <w:t>,</w:t>
      </w:r>
      <w:r w:rsidRPr="00803853">
        <w:rPr>
          <w:color w:val="00B050"/>
        </w:rPr>
        <w:t>3</w:t>
      </w:r>
      <w:r>
        <w:t>,</w:t>
      </w:r>
      <w:r w:rsidRPr="00803853">
        <w:rPr>
          <w:color w:val="00B050"/>
        </w:rPr>
        <w:t>5</w:t>
      </w:r>
      <w:r>
        <w:t>,</w:t>
      </w:r>
      <w:r w:rsidRPr="00803853">
        <w:rPr>
          <w:color w:val="00B050"/>
        </w:rPr>
        <w:t>7</w:t>
      </w:r>
      <w:r>
        <w:t>]</w:t>
      </w:r>
    </w:p>
    <w:p w:rsidR="00C73D3B" w:rsidRDefault="00C73D3B" w:rsidP="00F318C9"/>
    <w:p w:rsidR="00C73D3B" w:rsidRDefault="00C73D3B" w:rsidP="00C73D3B">
      <w:pPr>
        <w:pStyle w:val="Heading1"/>
      </w:pPr>
      <w:r>
        <w:t>Vertailua</w:t>
      </w:r>
    </w:p>
    <w:p w:rsidR="00C73D3B" w:rsidRDefault="00C73D3B" w:rsidP="00C73D3B">
      <w:r>
        <w:t>Kirjoitimme yksinkertaisen kuplalajittelualgoritmin, jonka tarkoituksena on lajitella 2500 annettua alkiota mahdollisimman nopeasti ja jonka jälkeen tulostaa suoritukseen kuluneen ajan ruudulle. Ajoimme kokeen muutamalla eri koneella, kuten JAMK:n työtilan D331 ja työskentelytilan D422 tietokoneilla. Suoritimme myös muutamia kokeita opiskelijoiden omilla kotitietokoneilla.</w:t>
      </w:r>
    </w:p>
    <w:p w:rsidR="001670C1" w:rsidRDefault="00C73D3B" w:rsidP="00C73D3B">
      <w:r>
        <w:t>Kokeen suorittaminen tapahtui siten, että ajoimme koodin koneella, otimme ylös siihen kuluneen ajan ja toistimme tämän viisi kertaa, jonka jälkeen saimme selville lajitteluun käytetyn k</w:t>
      </w:r>
      <w:r w:rsidR="00B861EB">
        <w:t>eskimääräisen ajan</w:t>
      </w:r>
      <w:r>
        <w:t>.</w:t>
      </w:r>
    </w:p>
    <w:p w:rsidR="001670C1" w:rsidRPr="00195EFC" w:rsidRDefault="001670C1" w:rsidP="001670C1">
      <w:pPr>
        <w:pStyle w:val="Caption"/>
        <w:keepNext/>
        <w:rPr>
          <w:i/>
          <w:sz w:val="20"/>
          <w:szCs w:val="20"/>
        </w:rPr>
      </w:pPr>
      <w:proofErr w:type="spellStart"/>
      <w:r w:rsidRPr="00195EFC">
        <w:rPr>
          <w:i/>
          <w:sz w:val="20"/>
          <w:szCs w:val="20"/>
        </w:rPr>
        <w:lastRenderedPageBreak/>
        <w:t>Table</w:t>
      </w:r>
      <w:proofErr w:type="spellEnd"/>
      <w:r w:rsidRPr="00195EFC">
        <w:rPr>
          <w:i/>
          <w:sz w:val="20"/>
          <w:szCs w:val="20"/>
        </w:rPr>
        <w:t xml:space="preserve"> </w:t>
      </w:r>
      <w:r w:rsidRPr="00195EFC">
        <w:rPr>
          <w:i/>
          <w:sz w:val="20"/>
          <w:szCs w:val="20"/>
        </w:rPr>
        <w:fldChar w:fldCharType="begin"/>
      </w:r>
      <w:r w:rsidRPr="00195EFC">
        <w:rPr>
          <w:i/>
          <w:sz w:val="20"/>
          <w:szCs w:val="20"/>
        </w:rPr>
        <w:instrText xml:space="preserve"> SEQ Table \* ARABIC </w:instrText>
      </w:r>
      <w:r w:rsidRPr="00195EFC">
        <w:rPr>
          <w:i/>
          <w:sz w:val="20"/>
          <w:szCs w:val="20"/>
        </w:rPr>
        <w:fldChar w:fldCharType="separate"/>
      </w:r>
      <w:r w:rsidR="00195EFC" w:rsidRPr="00195EFC">
        <w:rPr>
          <w:i/>
          <w:noProof/>
          <w:sz w:val="20"/>
          <w:szCs w:val="20"/>
        </w:rPr>
        <w:t>1</w:t>
      </w:r>
      <w:r w:rsidRPr="00195EFC">
        <w:rPr>
          <w:i/>
          <w:sz w:val="20"/>
          <w:szCs w:val="20"/>
        </w:rPr>
        <w:fldChar w:fldCharType="end"/>
      </w:r>
      <w:r w:rsidRPr="00195EFC">
        <w:rPr>
          <w:i/>
          <w:sz w:val="20"/>
          <w:szCs w:val="20"/>
        </w:rPr>
        <w:t xml:space="preserve"> Luokka D331</w:t>
      </w:r>
    </w:p>
    <w:p w:rsidR="00C73D3B" w:rsidRDefault="001670C1" w:rsidP="00C73D3B">
      <w:r>
        <w:rPr>
          <w:noProof/>
          <w:lang w:val="en-US"/>
        </w:rPr>
        <w:drawing>
          <wp:inline distT="0" distB="0" distL="0" distR="0" wp14:anchorId="7417AE97" wp14:editId="796E861C">
            <wp:extent cx="46005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43125"/>
                    </a:xfrm>
                    <a:prstGeom prst="rect">
                      <a:avLst/>
                    </a:prstGeom>
                  </pic:spPr>
                </pic:pic>
              </a:graphicData>
            </a:graphic>
          </wp:inline>
        </w:drawing>
      </w:r>
      <w:r w:rsidR="00C73D3B">
        <w:t xml:space="preserve"> </w:t>
      </w:r>
    </w:p>
    <w:p w:rsidR="00195EFC" w:rsidRDefault="00195EFC" w:rsidP="00C73D3B"/>
    <w:p w:rsidR="00195EFC" w:rsidRPr="00195EFC" w:rsidRDefault="00195EFC" w:rsidP="00195EFC">
      <w:pPr>
        <w:pStyle w:val="Caption"/>
        <w:keepNext/>
        <w:rPr>
          <w:i/>
          <w:sz w:val="20"/>
          <w:szCs w:val="20"/>
        </w:rPr>
      </w:pPr>
      <w:proofErr w:type="spellStart"/>
      <w:r w:rsidRPr="00195EFC">
        <w:rPr>
          <w:i/>
          <w:sz w:val="20"/>
          <w:szCs w:val="20"/>
        </w:rPr>
        <w:t>Table</w:t>
      </w:r>
      <w:proofErr w:type="spellEnd"/>
      <w:r w:rsidRPr="00195EFC">
        <w:rPr>
          <w:i/>
          <w:sz w:val="20"/>
          <w:szCs w:val="20"/>
        </w:rPr>
        <w:t xml:space="preserve"> </w:t>
      </w:r>
      <w:r w:rsidRPr="00195EFC">
        <w:rPr>
          <w:i/>
          <w:sz w:val="20"/>
          <w:szCs w:val="20"/>
        </w:rPr>
        <w:fldChar w:fldCharType="begin"/>
      </w:r>
      <w:r w:rsidRPr="00195EFC">
        <w:rPr>
          <w:i/>
          <w:sz w:val="20"/>
          <w:szCs w:val="20"/>
        </w:rPr>
        <w:instrText xml:space="preserve"> SEQ Table \* ARABIC </w:instrText>
      </w:r>
      <w:r w:rsidRPr="00195EFC">
        <w:rPr>
          <w:i/>
          <w:sz w:val="20"/>
          <w:szCs w:val="20"/>
        </w:rPr>
        <w:fldChar w:fldCharType="separate"/>
      </w:r>
      <w:r w:rsidRPr="00195EFC">
        <w:rPr>
          <w:i/>
          <w:sz w:val="20"/>
          <w:szCs w:val="20"/>
        </w:rPr>
        <w:t>2</w:t>
      </w:r>
      <w:r w:rsidRPr="00195EFC">
        <w:rPr>
          <w:i/>
          <w:sz w:val="20"/>
          <w:szCs w:val="20"/>
        </w:rPr>
        <w:fldChar w:fldCharType="end"/>
      </w:r>
      <w:r w:rsidRPr="00195EFC">
        <w:rPr>
          <w:i/>
          <w:sz w:val="20"/>
          <w:szCs w:val="20"/>
        </w:rPr>
        <w:t xml:space="preserve"> Luokka 422</w:t>
      </w:r>
    </w:p>
    <w:p w:rsidR="00195EFC" w:rsidRDefault="00195EFC" w:rsidP="00C73D3B">
      <w:r>
        <w:rPr>
          <w:noProof/>
          <w:lang w:val="en-US"/>
        </w:rPr>
        <w:drawing>
          <wp:inline distT="0" distB="0" distL="0" distR="0" wp14:anchorId="6A270032" wp14:editId="1AE0875F">
            <wp:extent cx="3810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076450"/>
                    </a:xfrm>
                    <a:prstGeom prst="rect">
                      <a:avLst/>
                    </a:prstGeom>
                  </pic:spPr>
                </pic:pic>
              </a:graphicData>
            </a:graphic>
          </wp:inline>
        </w:drawing>
      </w:r>
    </w:p>
    <w:p w:rsidR="00195EFC" w:rsidRDefault="00195EFC" w:rsidP="00C73D3B"/>
    <w:p w:rsidR="00195EFC" w:rsidRPr="00C73D3B" w:rsidRDefault="00195EFC" w:rsidP="00C73D3B">
      <w:bookmarkStart w:id="0" w:name="_GoBack"/>
      <w:bookmarkEnd w:id="0"/>
    </w:p>
    <w:sectPr w:rsidR="00195EFC" w:rsidRPr="00C73D3B" w:rsidSect="00733CA5">
      <w:headerReference w:type="default" r:id="rId12"/>
      <w:footerReference w:type="default" r:id="rId13"/>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37B" w:rsidRDefault="00FD337B" w:rsidP="00501E63">
      <w:pPr>
        <w:spacing w:before="0" w:line="240" w:lineRule="auto"/>
      </w:pPr>
      <w:r>
        <w:separator/>
      </w:r>
    </w:p>
  </w:endnote>
  <w:endnote w:type="continuationSeparator" w:id="0">
    <w:p w:rsidR="00FD337B" w:rsidRDefault="00FD337B" w:rsidP="00501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C7" w:rsidRPr="00712634" w:rsidRDefault="00712634" w:rsidP="00712634">
    <w:pPr>
      <w:pStyle w:val="Footer"/>
    </w:pPr>
    <w:r>
      <w:rPr>
        <w:noProof/>
        <w:lang w:val="en-US"/>
      </w:rPr>
      <w:drawing>
        <wp:inline distT="0" distB="0" distL="0" distR="0">
          <wp:extent cx="3160800" cy="583050"/>
          <wp:effectExtent l="0" t="0" r="1905" b="7620"/>
          <wp:docPr id="14" name="Picture 14"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0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0A4" w:rsidRPr="00712634" w:rsidRDefault="005870A4" w:rsidP="00712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37B" w:rsidRDefault="00FD337B" w:rsidP="00501E63">
      <w:pPr>
        <w:spacing w:before="0" w:line="240" w:lineRule="auto"/>
      </w:pPr>
      <w:r>
        <w:separator/>
      </w:r>
    </w:p>
  </w:footnote>
  <w:footnote w:type="continuationSeparator" w:id="0">
    <w:p w:rsidR="00FD337B" w:rsidRDefault="00FD337B" w:rsidP="00501E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C7" w:rsidRDefault="008102C7" w:rsidP="008102C7">
    <w:pPr>
      <w:pStyle w:val="KansiHeader"/>
    </w:pPr>
    <w:r>
      <w:rPr>
        <w:noProof/>
        <w:lang w:val="en-US"/>
      </w:rPr>
      <w:drawing>
        <wp:inline distT="0" distB="0" distL="0" distR="0" wp14:anchorId="2455E5C6" wp14:editId="587ACF85">
          <wp:extent cx="2106172" cy="622800"/>
          <wp:effectExtent l="0" t="0" r="0" b="6350"/>
          <wp:docPr id="13" name="Picture 13"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172" cy="622800"/>
                  </a:xfrm>
                  <a:prstGeom prst="rect">
                    <a:avLst/>
                  </a:prstGeom>
                  <a:noFill/>
                  <a:ln>
                    <a:noFill/>
                  </a:ln>
                </pic:spPr>
              </pic:pic>
            </a:graphicData>
          </a:graphic>
        </wp:inline>
      </w:drawing>
    </w:r>
  </w:p>
  <w:p w:rsidR="008102C7" w:rsidRDefault="008102C7" w:rsidP="008102C7">
    <w:pPr>
      <w:pStyle w:val="KansiHeader"/>
    </w:pPr>
  </w:p>
  <w:p w:rsidR="008102C7" w:rsidRDefault="00712634" w:rsidP="008102C7">
    <w:pPr>
      <w:pStyle w:val="KansiHeader"/>
    </w:pPr>
    <w:r>
      <w:rPr>
        <w:noProof/>
        <w:lang w:val="en-US"/>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0F58C"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C7" w:rsidRDefault="00733CA5">
    <w:pPr>
      <w:pStyle w:val="Header"/>
    </w:pPr>
    <w:r>
      <w:fldChar w:fldCharType="begin"/>
    </w:r>
    <w:r>
      <w:instrText xml:space="preserve"> PAGE   \* MERGEFORMAT </w:instrText>
    </w:r>
    <w:r>
      <w:fldChar w:fldCharType="separate"/>
    </w:r>
    <w:r w:rsidR="00920A1C">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F21F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280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CCA1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1825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C414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F433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EE2E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7EC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6C7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BA94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D0E00"/>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5726FE5"/>
    <w:multiLevelType w:val="multilevel"/>
    <w:tmpl w:val="C222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68"/>
    <w:rsid w:val="00001068"/>
    <w:rsid w:val="00037D20"/>
    <w:rsid w:val="00040F7E"/>
    <w:rsid w:val="000D7674"/>
    <w:rsid w:val="000E73E1"/>
    <w:rsid w:val="0010160E"/>
    <w:rsid w:val="001670C1"/>
    <w:rsid w:val="0017139F"/>
    <w:rsid w:val="00177BC6"/>
    <w:rsid w:val="00195EFC"/>
    <w:rsid w:val="001A15E7"/>
    <w:rsid w:val="001B2AE6"/>
    <w:rsid w:val="001D3B60"/>
    <w:rsid w:val="001F2C1F"/>
    <w:rsid w:val="001F662F"/>
    <w:rsid w:val="00207D6F"/>
    <w:rsid w:val="00213EF1"/>
    <w:rsid w:val="002150F7"/>
    <w:rsid w:val="00225B4C"/>
    <w:rsid w:val="00242578"/>
    <w:rsid w:val="00252567"/>
    <w:rsid w:val="002E1502"/>
    <w:rsid w:val="002E2100"/>
    <w:rsid w:val="00303C2C"/>
    <w:rsid w:val="0032613E"/>
    <w:rsid w:val="0035433B"/>
    <w:rsid w:val="00391EC5"/>
    <w:rsid w:val="0040144D"/>
    <w:rsid w:val="00432DE4"/>
    <w:rsid w:val="00434D26"/>
    <w:rsid w:val="0043682E"/>
    <w:rsid w:val="00452C86"/>
    <w:rsid w:val="00472840"/>
    <w:rsid w:val="004B7240"/>
    <w:rsid w:val="004D10CE"/>
    <w:rsid w:val="004F331B"/>
    <w:rsid w:val="00501E63"/>
    <w:rsid w:val="00505345"/>
    <w:rsid w:val="0052307D"/>
    <w:rsid w:val="005870A4"/>
    <w:rsid w:val="005E76B2"/>
    <w:rsid w:val="0060086D"/>
    <w:rsid w:val="00606FF7"/>
    <w:rsid w:val="00612557"/>
    <w:rsid w:val="0061279F"/>
    <w:rsid w:val="00617DCA"/>
    <w:rsid w:val="006A6076"/>
    <w:rsid w:val="006C09D0"/>
    <w:rsid w:val="006E1971"/>
    <w:rsid w:val="007037A2"/>
    <w:rsid w:val="00704770"/>
    <w:rsid w:val="00712634"/>
    <w:rsid w:val="00717BEA"/>
    <w:rsid w:val="007227B6"/>
    <w:rsid w:val="007233EA"/>
    <w:rsid w:val="00727F68"/>
    <w:rsid w:val="00733CA5"/>
    <w:rsid w:val="00762537"/>
    <w:rsid w:val="00766487"/>
    <w:rsid w:val="007951F0"/>
    <w:rsid w:val="007A245F"/>
    <w:rsid w:val="00803853"/>
    <w:rsid w:val="008102C7"/>
    <w:rsid w:val="008437BC"/>
    <w:rsid w:val="008B6911"/>
    <w:rsid w:val="008C4EAE"/>
    <w:rsid w:val="008E1B34"/>
    <w:rsid w:val="0090662C"/>
    <w:rsid w:val="009178C2"/>
    <w:rsid w:val="00920A1C"/>
    <w:rsid w:val="00924FE4"/>
    <w:rsid w:val="00963C72"/>
    <w:rsid w:val="009879A4"/>
    <w:rsid w:val="009A0D26"/>
    <w:rsid w:val="009B5A1A"/>
    <w:rsid w:val="009B6EA2"/>
    <w:rsid w:val="00A10D5E"/>
    <w:rsid w:val="00A12596"/>
    <w:rsid w:val="00A46FFE"/>
    <w:rsid w:val="00AF7168"/>
    <w:rsid w:val="00AF7534"/>
    <w:rsid w:val="00B471FC"/>
    <w:rsid w:val="00B6502C"/>
    <w:rsid w:val="00B861EB"/>
    <w:rsid w:val="00BD1B53"/>
    <w:rsid w:val="00BD2724"/>
    <w:rsid w:val="00BD5894"/>
    <w:rsid w:val="00BF2865"/>
    <w:rsid w:val="00C105FA"/>
    <w:rsid w:val="00C12893"/>
    <w:rsid w:val="00C1642B"/>
    <w:rsid w:val="00C25892"/>
    <w:rsid w:val="00C318B9"/>
    <w:rsid w:val="00C6760A"/>
    <w:rsid w:val="00C677A1"/>
    <w:rsid w:val="00C73D3B"/>
    <w:rsid w:val="00CD66DD"/>
    <w:rsid w:val="00D216D4"/>
    <w:rsid w:val="00D21C4C"/>
    <w:rsid w:val="00D27C2F"/>
    <w:rsid w:val="00D54755"/>
    <w:rsid w:val="00D735A5"/>
    <w:rsid w:val="00D766A2"/>
    <w:rsid w:val="00DA7121"/>
    <w:rsid w:val="00E456B6"/>
    <w:rsid w:val="00E848C8"/>
    <w:rsid w:val="00EA2214"/>
    <w:rsid w:val="00F241A4"/>
    <w:rsid w:val="00F261D3"/>
    <w:rsid w:val="00F318C9"/>
    <w:rsid w:val="00F32A0D"/>
    <w:rsid w:val="00FB1616"/>
    <w:rsid w:val="00FD0303"/>
    <w:rsid w:val="00FD337B"/>
    <w:rsid w:val="00FD5A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9C9C2"/>
  <w15:docId w15:val="{91EAC967-35E3-4857-941A-8AB91DED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F1"/>
    <w:pPr>
      <w:spacing w:before="240" w:after="0" w:line="360" w:lineRule="auto"/>
    </w:pPr>
    <w:rPr>
      <w:sz w:val="24"/>
    </w:rPr>
  </w:style>
  <w:style w:type="paragraph" w:styleId="Heading1">
    <w:name w:val="heading 1"/>
    <w:basedOn w:val="Normal"/>
    <w:next w:val="Normal"/>
    <w:link w:val="Heading1Char"/>
    <w:uiPriority w:val="9"/>
    <w:qFormat/>
    <w:rsid w:val="000E73E1"/>
    <w:pPr>
      <w:keepNext/>
      <w:keepLines/>
      <w:numPr>
        <w:numId w:val="1"/>
      </w:numPr>
      <w:spacing w:before="48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E73E1"/>
    <w:pPr>
      <w:keepNext/>
      <w:keepLines/>
      <w:numPr>
        <w:ilvl w:val="1"/>
        <w:numId w:val="1"/>
      </w:numPr>
      <w:spacing w:before="40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E73E1"/>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4F33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3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3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3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3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3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E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0E73E1"/>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E73E1"/>
    <w:rPr>
      <w:rFonts w:asciiTheme="majorHAnsi" w:eastAsiaTheme="majorEastAsia" w:hAnsiTheme="majorHAnsi" w:cstheme="majorBidi"/>
      <w:color w:val="000000" w:themeColor="text1"/>
      <w:sz w:val="28"/>
      <w:szCs w:val="24"/>
    </w:rPr>
  </w:style>
  <w:style w:type="paragraph" w:styleId="TOC1">
    <w:name w:val="toc 1"/>
    <w:basedOn w:val="Normal"/>
    <w:next w:val="Normal"/>
    <w:autoRedefine/>
    <w:uiPriority w:val="39"/>
    <w:unhideWhenUsed/>
    <w:rsid w:val="00C1642B"/>
    <w:pPr>
      <w:tabs>
        <w:tab w:val="left" w:pos="482"/>
        <w:tab w:val="right" w:leader="dot" w:pos="8324"/>
      </w:tabs>
      <w:spacing w:line="240" w:lineRule="auto"/>
    </w:pPr>
    <w:rPr>
      <w:b/>
    </w:rPr>
  </w:style>
  <w:style w:type="paragraph" w:styleId="TOC2">
    <w:name w:val="toc 2"/>
    <w:basedOn w:val="Normal"/>
    <w:next w:val="Normal"/>
    <w:autoRedefine/>
    <w:uiPriority w:val="39"/>
    <w:unhideWhenUsed/>
    <w:rsid w:val="000E73E1"/>
    <w:pPr>
      <w:ind w:left="238"/>
    </w:pPr>
  </w:style>
  <w:style w:type="paragraph" w:styleId="TOC3">
    <w:name w:val="toc 3"/>
    <w:basedOn w:val="Normal"/>
    <w:next w:val="Normal"/>
    <w:autoRedefine/>
    <w:uiPriority w:val="39"/>
    <w:semiHidden/>
    <w:unhideWhenUsed/>
    <w:rsid w:val="000E73E1"/>
    <w:pPr>
      <w:ind w:left="482"/>
    </w:pPr>
  </w:style>
  <w:style w:type="paragraph" w:styleId="Caption">
    <w:name w:val="caption"/>
    <w:basedOn w:val="Normal"/>
    <w:next w:val="Normal"/>
    <w:uiPriority w:val="35"/>
    <w:unhideWhenUsed/>
    <w:qFormat/>
    <w:rsid w:val="000E73E1"/>
    <w:pPr>
      <w:spacing w:before="0" w:after="200" w:line="240" w:lineRule="auto"/>
    </w:pPr>
    <w:rPr>
      <w:iCs/>
      <w:color w:val="000000" w:themeColor="text1"/>
      <w:szCs w:val="18"/>
    </w:rPr>
  </w:style>
  <w:style w:type="paragraph" w:styleId="TOCHeading">
    <w:name w:val="TOC Heading"/>
    <w:basedOn w:val="Heading1"/>
    <w:next w:val="Normal"/>
    <w:uiPriority w:val="39"/>
    <w:unhideWhenUsed/>
    <w:qFormat/>
    <w:rsid w:val="002150F7"/>
    <w:pPr>
      <w:numPr>
        <w:numId w:val="0"/>
      </w:numPr>
      <w:spacing w:before="240"/>
      <w:outlineLvl w:val="9"/>
    </w:pPr>
    <w:rPr>
      <w:color w:val="000000" w:themeColor="text1"/>
    </w:rPr>
  </w:style>
  <w:style w:type="paragraph" w:styleId="Header">
    <w:name w:val="header"/>
    <w:basedOn w:val="Normal"/>
    <w:link w:val="HeaderChar"/>
    <w:uiPriority w:val="99"/>
    <w:unhideWhenUsed/>
    <w:rsid w:val="004F331B"/>
    <w:pPr>
      <w:tabs>
        <w:tab w:val="center" w:pos="4513"/>
        <w:tab w:val="right" w:pos="9026"/>
      </w:tabs>
      <w:spacing w:before="0" w:line="240" w:lineRule="auto"/>
      <w:jc w:val="right"/>
    </w:pPr>
  </w:style>
  <w:style w:type="character" w:customStyle="1" w:styleId="HeaderChar">
    <w:name w:val="Header Char"/>
    <w:basedOn w:val="DefaultParagraphFont"/>
    <w:link w:val="Header"/>
    <w:uiPriority w:val="99"/>
    <w:rsid w:val="004F331B"/>
    <w:rPr>
      <w:sz w:val="24"/>
    </w:rPr>
  </w:style>
  <w:style w:type="character" w:customStyle="1" w:styleId="Heading4Char">
    <w:name w:val="Heading 4 Char"/>
    <w:basedOn w:val="DefaultParagraphFont"/>
    <w:link w:val="Heading4"/>
    <w:uiPriority w:val="9"/>
    <w:semiHidden/>
    <w:rsid w:val="004F33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33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33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33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33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31B"/>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4F331B"/>
    <w:pPr>
      <w:keepNext/>
      <w:spacing w:line="240" w:lineRule="auto"/>
    </w:pPr>
  </w:style>
  <w:style w:type="paragraph" w:customStyle="1" w:styleId="Kappeleotsikko">
    <w:name w:val="Kappeleotsikko"/>
    <w:basedOn w:val="Normal"/>
    <w:qFormat/>
    <w:rsid w:val="004F331B"/>
    <w:pPr>
      <w:keepNext/>
    </w:pPr>
    <w:rPr>
      <w:b/>
    </w:rPr>
  </w:style>
  <w:style w:type="paragraph" w:customStyle="1" w:styleId="NumeroimatonHeading1">
    <w:name w:val="NumeroimatonHeading1"/>
    <w:basedOn w:val="Normal"/>
    <w:qFormat/>
    <w:rsid w:val="004F331B"/>
  </w:style>
  <w:style w:type="paragraph" w:customStyle="1" w:styleId="Launaus">
    <w:name w:val="Launaus"/>
    <w:basedOn w:val="Normal"/>
    <w:qFormat/>
    <w:rsid w:val="00207D6F"/>
    <w:pPr>
      <w:spacing w:line="240" w:lineRule="auto"/>
      <w:ind w:left="1304"/>
    </w:pPr>
    <w:rPr>
      <w:i/>
    </w:rPr>
  </w:style>
  <w:style w:type="paragraph" w:customStyle="1" w:styleId="Lhdeluottelo">
    <w:name w:val="Lähdeluottelo"/>
    <w:basedOn w:val="Normal"/>
    <w:qFormat/>
    <w:rsid w:val="00207D6F"/>
    <w:pPr>
      <w:spacing w:line="240" w:lineRule="auto"/>
    </w:pPr>
  </w:style>
  <w:style w:type="paragraph" w:styleId="Footer">
    <w:name w:val="footer"/>
    <w:basedOn w:val="Normal"/>
    <w:link w:val="FooterChar"/>
    <w:uiPriority w:val="99"/>
    <w:unhideWhenUsed/>
    <w:rsid w:val="00712634"/>
    <w:pPr>
      <w:tabs>
        <w:tab w:val="center" w:pos="4513"/>
        <w:tab w:val="right" w:pos="9026"/>
      </w:tabs>
      <w:spacing w:before="0" w:line="240" w:lineRule="auto"/>
      <w:ind w:left="-142"/>
    </w:pPr>
  </w:style>
  <w:style w:type="character" w:customStyle="1" w:styleId="FooterChar">
    <w:name w:val="Footer Char"/>
    <w:basedOn w:val="DefaultParagraphFont"/>
    <w:link w:val="Footer"/>
    <w:uiPriority w:val="99"/>
    <w:rsid w:val="00712634"/>
    <w:rPr>
      <w:sz w:val="24"/>
    </w:rPr>
  </w:style>
  <w:style w:type="paragraph" w:customStyle="1" w:styleId="KansiHeader">
    <w:name w:val="KansiHeader"/>
    <w:basedOn w:val="Header"/>
    <w:qFormat/>
    <w:rsid w:val="00501E63"/>
    <w:pPr>
      <w:jc w:val="left"/>
    </w:pPr>
  </w:style>
  <w:style w:type="paragraph" w:customStyle="1" w:styleId="Kansi26">
    <w:name w:val="Kansi26"/>
    <w:basedOn w:val="Normal"/>
    <w:qFormat/>
    <w:rsid w:val="008102C7"/>
    <w:pPr>
      <w:spacing w:before="0" w:line="276" w:lineRule="auto"/>
    </w:pPr>
    <w:rPr>
      <w:b/>
      <w:sz w:val="52"/>
    </w:rPr>
  </w:style>
  <w:style w:type="paragraph" w:customStyle="1" w:styleId="Kansi18">
    <w:name w:val="Kansi18"/>
    <w:basedOn w:val="Normal"/>
    <w:qFormat/>
    <w:rsid w:val="008102C7"/>
    <w:pPr>
      <w:spacing w:before="0" w:line="276" w:lineRule="auto"/>
    </w:pPr>
    <w:rPr>
      <w:b/>
      <w:sz w:val="36"/>
    </w:rPr>
  </w:style>
  <w:style w:type="paragraph" w:customStyle="1" w:styleId="Kansio14">
    <w:name w:val="Kansio14"/>
    <w:basedOn w:val="Normal"/>
    <w:qFormat/>
    <w:rsid w:val="002150F7"/>
    <w:pPr>
      <w:spacing w:before="0" w:line="240" w:lineRule="auto"/>
    </w:pPr>
    <w:rPr>
      <w:sz w:val="28"/>
    </w:rPr>
  </w:style>
  <w:style w:type="paragraph" w:customStyle="1" w:styleId="Standard">
    <w:name w:val="Standard"/>
    <w:rsid w:val="00606FF7"/>
    <w:pPr>
      <w:suppressAutoHyphens/>
      <w:autoSpaceDN w:val="0"/>
      <w:spacing w:after="200" w:line="276" w:lineRule="auto"/>
    </w:pPr>
    <w:rPr>
      <w:rFonts w:ascii="Calibri" w:eastAsia="SimSun" w:hAnsi="Calibri" w:cs="F"/>
      <w:kern w:val="3"/>
    </w:rPr>
  </w:style>
  <w:style w:type="character" w:styleId="Hyperlink">
    <w:name w:val="Hyperlink"/>
    <w:basedOn w:val="DefaultParagraphFont"/>
    <w:uiPriority w:val="99"/>
    <w:unhideWhenUsed/>
    <w:rsid w:val="00B6502C"/>
    <w:rPr>
      <w:color w:val="0563C1" w:themeColor="hyperlink"/>
      <w:u w:val="single"/>
    </w:rPr>
  </w:style>
  <w:style w:type="paragraph" w:customStyle="1" w:styleId="Normaali1">
    <w:name w:val="Normaali1"/>
    <w:rsid w:val="006C09D0"/>
    <w:pPr>
      <w:suppressAutoHyphens/>
      <w:autoSpaceDN w:val="0"/>
      <w:spacing w:line="256" w:lineRule="auto"/>
      <w:textAlignment w:val="baseline"/>
    </w:pPr>
    <w:rPr>
      <w:rFonts w:ascii="Calibri" w:eastAsia="Calibri" w:hAnsi="Calibri" w:cs="Times New Roman"/>
    </w:rPr>
  </w:style>
  <w:style w:type="paragraph" w:customStyle="1" w:styleId="NormaaliWWW1">
    <w:name w:val="Normaali (WWW)1"/>
    <w:basedOn w:val="Normaali1"/>
    <w:rsid w:val="006C09D0"/>
    <w:pPr>
      <w:spacing w:before="100" w:after="100" w:line="240" w:lineRule="auto"/>
    </w:pPr>
    <w:rPr>
      <w:rFonts w:ascii="Times New Roman" w:eastAsia="Times New Roman" w:hAnsi="Times New Roman"/>
      <w:sz w:val="24"/>
      <w:szCs w:val="24"/>
      <w:lang w:eastAsia="fi-FI"/>
    </w:rPr>
  </w:style>
  <w:style w:type="paragraph" w:customStyle="1" w:styleId="Luettelokappale1">
    <w:name w:val="Luettelokappale1"/>
    <w:basedOn w:val="Normaali1"/>
    <w:rsid w:val="00037D20"/>
    <w:pPr>
      <w:ind w:left="720"/>
    </w:pPr>
  </w:style>
  <w:style w:type="character" w:customStyle="1" w:styleId="color">
    <w:name w:val="color"/>
    <w:basedOn w:val="DefaultParagraphFont"/>
    <w:rsid w:val="004B7240"/>
  </w:style>
  <w:style w:type="paragraph" w:styleId="Title">
    <w:name w:val="Title"/>
    <w:basedOn w:val="Normal"/>
    <w:next w:val="Normal"/>
    <w:link w:val="TitleChar"/>
    <w:uiPriority w:val="10"/>
    <w:qFormat/>
    <w:rsid w:val="00252567"/>
    <w:pPr>
      <w:spacing w:before="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252567"/>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C25892"/>
    <w:rPr>
      <w:color w:val="954F72" w:themeColor="followedHyperlink"/>
      <w:u w:val="single"/>
    </w:rPr>
  </w:style>
  <w:style w:type="paragraph" w:styleId="BalloonText">
    <w:name w:val="Balloon Text"/>
    <w:basedOn w:val="Normal"/>
    <w:link w:val="BalloonTextChar"/>
    <w:uiPriority w:val="99"/>
    <w:semiHidden/>
    <w:unhideWhenUsed/>
    <w:rsid w:val="00C677A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93985">
      <w:bodyDiv w:val="1"/>
      <w:marLeft w:val="0"/>
      <w:marRight w:val="0"/>
      <w:marTop w:val="0"/>
      <w:marBottom w:val="0"/>
      <w:divBdr>
        <w:top w:val="none" w:sz="0" w:space="0" w:color="auto"/>
        <w:left w:val="none" w:sz="0" w:space="0" w:color="auto"/>
        <w:bottom w:val="none" w:sz="0" w:space="0" w:color="auto"/>
        <w:right w:val="none" w:sz="0" w:space="0" w:color="auto"/>
      </w:divBdr>
    </w:div>
    <w:div w:id="870457885">
      <w:bodyDiv w:val="1"/>
      <w:marLeft w:val="0"/>
      <w:marRight w:val="0"/>
      <w:marTop w:val="0"/>
      <w:marBottom w:val="0"/>
      <w:divBdr>
        <w:top w:val="none" w:sz="0" w:space="0" w:color="auto"/>
        <w:left w:val="none" w:sz="0" w:space="0" w:color="auto"/>
        <w:bottom w:val="none" w:sz="0" w:space="0" w:color="auto"/>
        <w:right w:val="none" w:sz="0" w:space="0" w:color="auto"/>
      </w:divBdr>
    </w:div>
    <w:div w:id="899899479">
      <w:bodyDiv w:val="1"/>
      <w:marLeft w:val="0"/>
      <w:marRight w:val="0"/>
      <w:marTop w:val="0"/>
      <w:marBottom w:val="0"/>
      <w:divBdr>
        <w:top w:val="none" w:sz="0" w:space="0" w:color="auto"/>
        <w:left w:val="none" w:sz="0" w:space="0" w:color="auto"/>
        <w:bottom w:val="none" w:sz="0" w:space="0" w:color="auto"/>
        <w:right w:val="none" w:sz="0" w:space="0" w:color="auto"/>
      </w:divBdr>
    </w:div>
    <w:div w:id="1065103154">
      <w:bodyDiv w:val="1"/>
      <w:marLeft w:val="0"/>
      <w:marRight w:val="0"/>
      <w:marTop w:val="0"/>
      <w:marBottom w:val="0"/>
      <w:divBdr>
        <w:top w:val="none" w:sz="0" w:space="0" w:color="auto"/>
        <w:left w:val="none" w:sz="0" w:space="0" w:color="auto"/>
        <w:bottom w:val="none" w:sz="0" w:space="0" w:color="auto"/>
        <w:right w:val="none" w:sz="0" w:space="0" w:color="auto"/>
      </w:divBdr>
    </w:div>
    <w:div w:id="20985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ay\Documents\Dox%20style\asiakirjatyy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0B780-3C18-435C-A4FF-B3FD03FE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asiakirjatyyli.dotx</Template>
  <TotalTime>151</TotalTime>
  <Pages>5</Pages>
  <Words>477</Words>
  <Characters>2722</Characters>
  <Application>Microsoft Office Word</Application>
  <DocSecurity>0</DocSecurity>
  <Lines>22</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Randray</dc:creator>
  <cp:lastModifiedBy>Waltteri Venäläinen</cp:lastModifiedBy>
  <cp:revision>7</cp:revision>
  <dcterms:created xsi:type="dcterms:W3CDTF">2017-04-04T13:33:00Z</dcterms:created>
  <dcterms:modified xsi:type="dcterms:W3CDTF">2017-04-07T13:40:00Z</dcterms:modified>
</cp:coreProperties>
</file>